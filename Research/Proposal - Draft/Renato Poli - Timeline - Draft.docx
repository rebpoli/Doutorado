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298C1" w14:textId="7EFC6CED" w:rsidR="00473294" w:rsidRPr="00CC7857" w:rsidRDefault="009C5845" w:rsidP="000A7985">
      <w:pPr>
        <w:pStyle w:val="Leg-fig"/>
        <w:rPr>
          <w:bCs/>
          <w:i/>
          <w:iCs/>
        </w:rPr>
      </w:pPr>
      <w:r>
        <w:t xml:space="preserve">Table </w:t>
      </w:r>
      <w:r>
        <w:fldChar w:fldCharType="begin"/>
      </w:r>
      <w:r>
        <w:instrText xml:space="preserve"> \seq tab </w:instrText>
      </w:r>
      <w:r>
        <w:fldChar w:fldCharType="separate"/>
      </w:r>
      <w:r w:rsidR="00674CE3">
        <w:rPr>
          <w:noProof/>
        </w:rPr>
        <w:t>2</w:t>
      </w:r>
      <w:r>
        <w:fldChar w:fldCharType="end"/>
      </w:r>
      <w:r>
        <w:t xml:space="preserve"> – Tentative t</w:t>
      </w:r>
      <w:r w:rsidR="001920D5">
        <w:t>imeline</w:t>
      </w:r>
      <w:r w:rsidR="00CC7857">
        <w:t xml:space="preserve"> </w:t>
      </w:r>
      <w:r w:rsidR="00CC7857" w:rsidRPr="00CC7857">
        <w:rPr>
          <w:bCs/>
          <w:i/>
          <w:iCs/>
        </w:rPr>
        <w:t>(draft)</w:t>
      </w:r>
    </w:p>
    <w:tbl>
      <w:tblPr>
        <w:tblW w:w="9357" w:type="dxa"/>
        <w:tblInd w:w="-441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18"/>
        <w:gridCol w:w="7939"/>
      </w:tblGrid>
      <w:tr w:rsidR="00CC7857" w:rsidRPr="001920D5" w14:paraId="2A8A5D41" w14:textId="77777777" w:rsidTr="000A7985">
        <w:trPr>
          <w:trHeight w:val="113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D43FA9" w14:textId="3366C13E" w:rsidR="00CC7857" w:rsidRPr="001920D5" w:rsidRDefault="00CC7857" w:rsidP="00CC7857">
            <w:pPr>
              <w:rPr>
                <w:sz w:val="20"/>
              </w:rPr>
            </w:pPr>
            <w:r w:rsidRPr="001920D5">
              <w:rPr>
                <w:sz w:val="20"/>
              </w:rPr>
              <w:t>Year/</w:t>
            </w:r>
            <w:proofErr w:type="spellStart"/>
            <w:r w:rsidRPr="001920D5">
              <w:rPr>
                <w:sz w:val="20"/>
              </w:rPr>
              <w:t>sem</w:t>
            </w:r>
            <w:proofErr w:type="spellEnd"/>
          </w:p>
        </w:tc>
        <w:tc>
          <w:tcPr>
            <w:tcW w:w="793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9B3699" w14:textId="4A16AF00" w:rsidR="00CC7857" w:rsidRPr="001920D5" w:rsidRDefault="00CC7857" w:rsidP="00CC7857">
            <w:pPr>
              <w:rPr>
                <w:sz w:val="20"/>
              </w:rPr>
            </w:pPr>
          </w:p>
        </w:tc>
      </w:tr>
      <w:tr w:rsidR="00CC7857" w:rsidRPr="001920D5" w14:paraId="18EA32A6" w14:textId="77777777" w:rsidTr="000A7985">
        <w:trPr>
          <w:trHeight w:val="454"/>
        </w:trPr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286001" w14:textId="77777777" w:rsidR="00CC7857" w:rsidRPr="001920D5" w:rsidRDefault="00CC7857" w:rsidP="00CC7857">
            <w:pPr>
              <w:rPr>
                <w:sz w:val="20"/>
              </w:rPr>
            </w:pPr>
            <w:r w:rsidRPr="001920D5">
              <w:rPr>
                <w:sz w:val="20"/>
              </w:rPr>
              <w:t>2024/1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2" w:space="0" w:color="BFBFBF"/>
              <w:bottom w:val="single" w:sz="2" w:space="0" w:color="BFBFBF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F7D497" w14:textId="77777777" w:rsidR="00CC7857" w:rsidRPr="001920D5" w:rsidRDefault="00CC7857" w:rsidP="00CC7857">
            <w:pPr>
              <w:rPr>
                <w:sz w:val="20"/>
              </w:rPr>
            </w:pPr>
            <w:r w:rsidRPr="001920D5">
              <w:rPr>
                <w:i/>
                <w:iCs/>
                <w:sz w:val="20"/>
                <w:u w:val="single"/>
              </w:rPr>
              <w:t>Paper: EDFM Review</w:t>
            </w:r>
          </w:p>
          <w:p w14:paraId="0AA3709D" w14:textId="77777777" w:rsidR="00CC7857" w:rsidRPr="001920D5" w:rsidRDefault="00CC7857" w:rsidP="00CC7857">
            <w:pPr>
              <w:rPr>
                <w:sz w:val="20"/>
              </w:rPr>
            </w:pPr>
            <w:r w:rsidRPr="001920D5">
              <w:rPr>
                <w:sz w:val="20"/>
              </w:rPr>
              <w:t>Define research scope.</w:t>
            </w:r>
          </w:p>
          <w:p w14:paraId="3B23DCA6" w14:textId="77777777" w:rsidR="00CC7857" w:rsidRPr="001920D5" w:rsidRDefault="00CC7857" w:rsidP="00CC7857">
            <w:pPr>
              <w:rPr>
                <w:sz w:val="20"/>
              </w:rPr>
            </w:pPr>
            <w:r w:rsidRPr="001920D5">
              <w:rPr>
                <w:sz w:val="20"/>
              </w:rPr>
              <w:t>Literature review on fracture physics.</w:t>
            </w:r>
          </w:p>
          <w:p w14:paraId="69D4AD2F" w14:textId="77777777" w:rsidR="00CC7857" w:rsidRPr="001920D5" w:rsidRDefault="00CC7857" w:rsidP="00CC7857">
            <w:pPr>
              <w:rPr>
                <w:sz w:val="20"/>
              </w:rPr>
            </w:pPr>
            <w:r w:rsidRPr="001920D5">
              <w:rPr>
                <w:sz w:val="20"/>
              </w:rPr>
              <w:t>Simulate homogenization of Biot parameters in fractured rocks.</w:t>
            </w:r>
          </w:p>
          <w:p w14:paraId="1F04DEF5" w14:textId="77777777" w:rsidR="00CC7857" w:rsidRPr="001920D5" w:rsidRDefault="00CC7857" w:rsidP="00CC7857">
            <w:pPr>
              <w:rPr>
                <w:sz w:val="20"/>
              </w:rPr>
            </w:pPr>
            <w:r w:rsidRPr="001920D5">
              <w:rPr>
                <w:sz w:val="20"/>
              </w:rPr>
              <w:t xml:space="preserve">Use the current FEM code to stress the fracture </w:t>
            </w:r>
            <w:proofErr w:type="spellStart"/>
            <w:r w:rsidRPr="001920D5">
              <w:rPr>
                <w:sz w:val="20"/>
              </w:rPr>
              <w:t>numerics</w:t>
            </w:r>
            <w:proofErr w:type="spellEnd"/>
            <w:r w:rsidRPr="001920D5">
              <w:rPr>
                <w:sz w:val="20"/>
              </w:rPr>
              <w:t>.</w:t>
            </w:r>
          </w:p>
        </w:tc>
      </w:tr>
      <w:tr w:rsidR="00CC7857" w:rsidRPr="001920D5" w14:paraId="1C3C2AE5" w14:textId="77777777" w:rsidTr="000A7985">
        <w:trPr>
          <w:trHeight w:val="454"/>
        </w:trPr>
        <w:tc>
          <w:tcPr>
            <w:tcW w:w="1418" w:type="dxa"/>
            <w:tcBorders>
              <w:top w:val="single" w:sz="2" w:space="0" w:color="BFBFBF"/>
              <w:left w:val="single" w:sz="12" w:space="0" w:color="000000"/>
              <w:bottom w:val="single" w:sz="8" w:space="0" w:color="000000"/>
              <w:right w:val="single" w:sz="2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A5D561" w14:textId="77777777" w:rsidR="00CC7857" w:rsidRPr="001920D5" w:rsidRDefault="00CC7857" w:rsidP="00CC7857">
            <w:pPr>
              <w:rPr>
                <w:sz w:val="20"/>
              </w:rPr>
            </w:pPr>
            <w:r w:rsidRPr="001920D5">
              <w:rPr>
                <w:sz w:val="20"/>
              </w:rPr>
              <w:t>2024/2</w:t>
            </w:r>
          </w:p>
        </w:tc>
        <w:tc>
          <w:tcPr>
            <w:tcW w:w="7939" w:type="dxa"/>
            <w:tcBorders>
              <w:top w:val="single" w:sz="2" w:space="0" w:color="BFBFBF"/>
              <w:left w:val="single" w:sz="2" w:space="0" w:color="BFBFBF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7EA97" w14:textId="77777777" w:rsidR="00CC7857" w:rsidRPr="001920D5" w:rsidRDefault="00CC7857" w:rsidP="00CC7857">
            <w:pPr>
              <w:rPr>
                <w:i/>
                <w:iCs/>
                <w:sz w:val="20"/>
                <w:u w:val="single"/>
              </w:rPr>
            </w:pPr>
            <w:r w:rsidRPr="001920D5">
              <w:rPr>
                <w:i/>
                <w:iCs/>
                <w:sz w:val="20"/>
                <w:u w:val="single"/>
              </w:rPr>
              <w:t>Paper: Homogenization of Biot parameters</w:t>
            </w:r>
          </w:p>
          <w:p w14:paraId="07C69E3F" w14:textId="69B17C93" w:rsidR="00E21C17" w:rsidRPr="001920D5" w:rsidRDefault="00E21C17" w:rsidP="00CC7857">
            <w:pPr>
              <w:rPr>
                <w:sz w:val="20"/>
              </w:rPr>
            </w:pPr>
            <w:r w:rsidRPr="001920D5">
              <w:rPr>
                <w:sz w:val="20"/>
              </w:rPr>
              <w:t>Proof-test multiphase flow in EDFM (try Yifei’s code)</w:t>
            </w:r>
          </w:p>
          <w:p w14:paraId="68EF8289" w14:textId="77777777" w:rsidR="00CC7857" w:rsidRPr="001920D5" w:rsidRDefault="00CC7857" w:rsidP="00CC7857">
            <w:pPr>
              <w:rPr>
                <w:sz w:val="20"/>
              </w:rPr>
            </w:pPr>
            <w:r w:rsidRPr="001920D5">
              <w:rPr>
                <w:sz w:val="20"/>
              </w:rPr>
              <w:t>Write and defend the proposal.</w:t>
            </w:r>
          </w:p>
          <w:p w14:paraId="252F221B" w14:textId="55B1D709" w:rsidR="00CC7857" w:rsidRPr="001920D5" w:rsidRDefault="00CC7857" w:rsidP="00CC7857">
            <w:pPr>
              <w:rPr>
                <w:sz w:val="20"/>
              </w:rPr>
            </w:pPr>
            <w:r w:rsidRPr="001920D5">
              <w:rPr>
                <w:sz w:val="20"/>
              </w:rPr>
              <w:t>Implement and validate fracture dynamics in an elastic environment (THM).</w:t>
            </w:r>
          </w:p>
        </w:tc>
      </w:tr>
      <w:tr w:rsidR="00CC7857" w:rsidRPr="001920D5" w14:paraId="16D70603" w14:textId="77777777" w:rsidTr="000A7985">
        <w:trPr>
          <w:trHeight w:val="454"/>
        </w:trPr>
        <w:tc>
          <w:tcPr>
            <w:tcW w:w="1418" w:type="dxa"/>
            <w:tcBorders>
              <w:top w:val="single" w:sz="8" w:space="0" w:color="000000"/>
              <w:left w:val="single" w:sz="12" w:space="0" w:color="000000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4658CD" w14:textId="77777777" w:rsidR="00CC7857" w:rsidRPr="001920D5" w:rsidRDefault="00CC7857" w:rsidP="00CC7857">
            <w:pPr>
              <w:rPr>
                <w:sz w:val="20"/>
              </w:rPr>
            </w:pPr>
            <w:r w:rsidRPr="001920D5">
              <w:rPr>
                <w:sz w:val="20"/>
              </w:rPr>
              <w:t>2025/1</w:t>
            </w:r>
          </w:p>
        </w:tc>
        <w:tc>
          <w:tcPr>
            <w:tcW w:w="7939" w:type="dxa"/>
            <w:tcBorders>
              <w:top w:val="single" w:sz="8" w:space="0" w:color="000000"/>
              <w:left w:val="single" w:sz="2" w:space="0" w:color="BFBFBF"/>
              <w:bottom w:val="single" w:sz="2" w:space="0" w:color="BFBFBF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4C65A3" w14:textId="7A4C5A36" w:rsidR="00E21C17" w:rsidRPr="001920D5" w:rsidRDefault="00E21C17" w:rsidP="00CC7857">
            <w:pPr>
              <w:rPr>
                <w:sz w:val="20"/>
              </w:rPr>
            </w:pPr>
            <w:r w:rsidRPr="001920D5">
              <w:rPr>
                <w:sz w:val="20"/>
              </w:rPr>
              <w:t>Implement basic fracture branching.</w:t>
            </w:r>
          </w:p>
          <w:p w14:paraId="64C9807F" w14:textId="0B1E9BD1" w:rsidR="00CC7857" w:rsidRPr="001920D5" w:rsidRDefault="00CC7857" w:rsidP="00CC7857">
            <w:pPr>
              <w:rPr>
                <w:sz w:val="20"/>
              </w:rPr>
            </w:pPr>
            <w:r w:rsidRPr="001920D5">
              <w:rPr>
                <w:sz w:val="20"/>
              </w:rPr>
              <w:t>Back-integrate with EDFM.</w:t>
            </w:r>
          </w:p>
          <w:p w14:paraId="215361AE" w14:textId="53D6014D" w:rsidR="00CC7857" w:rsidRPr="001920D5" w:rsidRDefault="00CC7857" w:rsidP="00CC7857">
            <w:pPr>
              <w:rPr>
                <w:sz w:val="20"/>
              </w:rPr>
            </w:pPr>
            <w:r w:rsidRPr="001920D5">
              <w:rPr>
                <w:i/>
                <w:iCs/>
                <w:sz w:val="20"/>
                <w:u w:val="single"/>
              </w:rPr>
              <w:t xml:space="preserve">Paper: </w:t>
            </w:r>
            <w:r w:rsidR="00412783">
              <w:rPr>
                <w:i/>
                <w:iCs/>
                <w:sz w:val="20"/>
                <w:u w:val="single"/>
              </w:rPr>
              <w:t>V</w:t>
            </w:r>
            <w:r w:rsidRPr="001920D5">
              <w:rPr>
                <w:i/>
                <w:iCs/>
                <w:sz w:val="20"/>
                <w:u w:val="single"/>
              </w:rPr>
              <w:t>alidation of the simulator</w:t>
            </w:r>
            <w:r w:rsidR="00412783">
              <w:rPr>
                <w:i/>
                <w:iCs/>
                <w:sz w:val="20"/>
                <w:u w:val="single"/>
              </w:rPr>
              <w:t>, simple cases</w:t>
            </w:r>
            <w:r w:rsidRPr="001920D5">
              <w:rPr>
                <w:i/>
                <w:iCs/>
                <w:sz w:val="20"/>
                <w:u w:val="single"/>
              </w:rPr>
              <w:t>.</w:t>
            </w:r>
          </w:p>
        </w:tc>
      </w:tr>
      <w:tr w:rsidR="00CC7857" w:rsidRPr="001920D5" w14:paraId="5F21B931" w14:textId="77777777" w:rsidTr="000A7985">
        <w:trPr>
          <w:trHeight w:val="454"/>
        </w:trPr>
        <w:tc>
          <w:tcPr>
            <w:tcW w:w="1418" w:type="dxa"/>
            <w:tcBorders>
              <w:top w:val="single" w:sz="2" w:space="0" w:color="BFBFBF"/>
              <w:left w:val="single" w:sz="12" w:space="0" w:color="000000"/>
              <w:bottom w:val="single" w:sz="8" w:space="0" w:color="000000"/>
              <w:right w:val="single" w:sz="2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E6499" w14:textId="77777777" w:rsidR="00CC7857" w:rsidRPr="001920D5" w:rsidRDefault="00CC7857" w:rsidP="00CC7857">
            <w:pPr>
              <w:rPr>
                <w:sz w:val="20"/>
              </w:rPr>
            </w:pPr>
            <w:r w:rsidRPr="001920D5">
              <w:rPr>
                <w:sz w:val="20"/>
              </w:rPr>
              <w:t>2025/2</w:t>
            </w:r>
          </w:p>
        </w:tc>
        <w:tc>
          <w:tcPr>
            <w:tcW w:w="7939" w:type="dxa"/>
            <w:tcBorders>
              <w:top w:val="single" w:sz="2" w:space="0" w:color="BFBFBF"/>
              <w:left w:val="single" w:sz="2" w:space="0" w:color="BFBFBF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3634AD" w14:textId="77777777" w:rsidR="00CC7857" w:rsidRPr="001920D5" w:rsidRDefault="00CC7857" w:rsidP="00CC7857">
            <w:pPr>
              <w:rPr>
                <w:sz w:val="20"/>
              </w:rPr>
            </w:pPr>
            <w:r w:rsidRPr="001920D5">
              <w:rPr>
                <w:i/>
                <w:iCs/>
                <w:sz w:val="20"/>
                <w:u w:val="single"/>
              </w:rPr>
              <w:t>Paper: Application: Fracture branching in heterogeneous media</w:t>
            </w:r>
          </w:p>
          <w:p w14:paraId="738F8452" w14:textId="77777777" w:rsidR="00CC7857" w:rsidRPr="001920D5" w:rsidRDefault="00CC7857" w:rsidP="00CC7857">
            <w:pPr>
              <w:rPr>
                <w:sz w:val="20"/>
              </w:rPr>
            </w:pPr>
            <w:r w:rsidRPr="001920D5">
              <w:rPr>
                <w:sz w:val="20"/>
              </w:rPr>
              <w:t>Implement fracture dynamics in a plastic environment.</w:t>
            </w:r>
          </w:p>
          <w:p w14:paraId="63D435D3" w14:textId="77777777" w:rsidR="00CC7857" w:rsidRPr="001920D5" w:rsidRDefault="00CC7857" w:rsidP="00CC7857">
            <w:pPr>
              <w:rPr>
                <w:sz w:val="20"/>
              </w:rPr>
            </w:pPr>
            <w:r w:rsidRPr="001920D5">
              <w:rPr>
                <w:sz w:val="20"/>
              </w:rPr>
              <w:t>Implement fracture dynamics with creep.</w:t>
            </w:r>
          </w:p>
        </w:tc>
      </w:tr>
      <w:tr w:rsidR="00CC7857" w:rsidRPr="001920D5" w14:paraId="00BB1318" w14:textId="77777777" w:rsidTr="000A7985">
        <w:trPr>
          <w:trHeight w:val="454"/>
        </w:trPr>
        <w:tc>
          <w:tcPr>
            <w:tcW w:w="1418" w:type="dxa"/>
            <w:tcBorders>
              <w:top w:val="single" w:sz="8" w:space="0" w:color="000000"/>
              <w:left w:val="single" w:sz="12" w:space="0" w:color="000000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CA68F7" w14:textId="77777777" w:rsidR="00CC7857" w:rsidRPr="001920D5" w:rsidRDefault="00CC7857" w:rsidP="00CC7857">
            <w:pPr>
              <w:rPr>
                <w:sz w:val="20"/>
              </w:rPr>
            </w:pPr>
            <w:r w:rsidRPr="001920D5">
              <w:rPr>
                <w:sz w:val="20"/>
              </w:rPr>
              <w:t>2026/1</w:t>
            </w:r>
          </w:p>
        </w:tc>
        <w:tc>
          <w:tcPr>
            <w:tcW w:w="7939" w:type="dxa"/>
            <w:tcBorders>
              <w:top w:val="single" w:sz="8" w:space="0" w:color="000000"/>
              <w:left w:val="single" w:sz="2" w:space="0" w:color="BFBFBF"/>
              <w:bottom w:val="single" w:sz="2" w:space="0" w:color="BFBFBF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298F3F" w14:textId="77777777" w:rsidR="00CC7857" w:rsidRPr="001920D5" w:rsidRDefault="00CC7857" w:rsidP="00CC7857">
            <w:pPr>
              <w:rPr>
                <w:sz w:val="20"/>
              </w:rPr>
            </w:pPr>
            <w:r w:rsidRPr="001920D5">
              <w:rPr>
                <w:i/>
                <w:iCs/>
                <w:sz w:val="20"/>
                <w:u w:val="single"/>
              </w:rPr>
              <w:t>Paper: Application: fracture propagation in salt rock (caprock and caverns)</w:t>
            </w:r>
          </w:p>
          <w:p w14:paraId="48690A40" w14:textId="77777777" w:rsidR="00CC7857" w:rsidRPr="001920D5" w:rsidRDefault="00CC7857" w:rsidP="00CC7857">
            <w:pPr>
              <w:rPr>
                <w:sz w:val="20"/>
              </w:rPr>
            </w:pPr>
            <w:r w:rsidRPr="001920D5">
              <w:rPr>
                <w:sz w:val="20"/>
              </w:rPr>
              <w:t>Improve implementation and try to overcome limitations.</w:t>
            </w:r>
          </w:p>
        </w:tc>
      </w:tr>
      <w:tr w:rsidR="00CC7857" w:rsidRPr="001920D5" w14:paraId="15D66197" w14:textId="77777777" w:rsidTr="000A7985">
        <w:trPr>
          <w:trHeight w:val="454"/>
        </w:trPr>
        <w:tc>
          <w:tcPr>
            <w:tcW w:w="1418" w:type="dxa"/>
            <w:tcBorders>
              <w:top w:val="single" w:sz="2" w:space="0" w:color="BFBFBF"/>
              <w:left w:val="single" w:sz="12" w:space="0" w:color="000000"/>
              <w:bottom w:val="single" w:sz="8" w:space="0" w:color="000000"/>
              <w:right w:val="single" w:sz="2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D82B08" w14:textId="77777777" w:rsidR="00CC7857" w:rsidRPr="001920D5" w:rsidRDefault="00CC7857" w:rsidP="00CC7857">
            <w:pPr>
              <w:rPr>
                <w:sz w:val="20"/>
              </w:rPr>
            </w:pPr>
            <w:r w:rsidRPr="001920D5">
              <w:rPr>
                <w:sz w:val="20"/>
              </w:rPr>
              <w:t>2026/2</w:t>
            </w:r>
          </w:p>
        </w:tc>
        <w:tc>
          <w:tcPr>
            <w:tcW w:w="7939" w:type="dxa"/>
            <w:tcBorders>
              <w:top w:val="single" w:sz="2" w:space="0" w:color="BFBFBF"/>
              <w:left w:val="single" w:sz="2" w:space="0" w:color="BFBFBF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F784EF" w14:textId="77777777" w:rsidR="00CC7857" w:rsidRPr="001920D5" w:rsidRDefault="00CC7857" w:rsidP="00CC7857">
            <w:pPr>
              <w:rPr>
                <w:sz w:val="20"/>
              </w:rPr>
            </w:pPr>
            <w:r w:rsidRPr="001920D5">
              <w:rPr>
                <w:sz w:val="20"/>
              </w:rPr>
              <w:t>Wrap up results.</w:t>
            </w:r>
          </w:p>
          <w:p w14:paraId="50B39E8D" w14:textId="77777777" w:rsidR="00CC7857" w:rsidRPr="001920D5" w:rsidRDefault="00CC7857" w:rsidP="00CC7857">
            <w:pPr>
              <w:rPr>
                <w:sz w:val="20"/>
              </w:rPr>
            </w:pPr>
            <w:r w:rsidRPr="001920D5">
              <w:rPr>
                <w:sz w:val="20"/>
              </w:rPr>
              <w:t>Write dissertation.</w:t>
            </w:r>
          </w:p>
        </w:tc>
      </w:tr>
      <w:tr w:rsidR="00CC7857" w:rsidRPr="001920D5" w14:paraId="1677D256" w14:textId="77777777" w:rsidTr="000A7985">
        <w:trPr>
          <w:trHeight w:val="454"/>
        </w:trPr>
        <w:tc>
          <w:tcPr>
            <w:tcW w:w="141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2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6A9394" w14:textId="77777777" w:rsidR="00CC7857" w:rsidRPr="001920D5" w:rsidRDefault="00CC7857" w:rsidP="00CC7857">
            <w:pPr>
              <w:rPr>
                <w:sz w:val="20"/>
              </w:rPr>
            </w:pPr>
            <w:r w:rsidRPr="001920D5">
              <w:rPr>
                <w:sz w:val="20"/>
              </w:rPr>
              <w:t>2027/1</w:t>
            </w:r>
          </w:p>
        </w:tc>
        <w:tc>
          <w:tcPr>
            <w:tcW w:w="7939" w:type="dxa"/>
            <w:tcBorders>
              <w:top w:val="single" w:sz="8" w:space="0" w:color="000000"/>
              <w:left w:val="single" w:sz="2" w:space="0" w:color="BFBFBF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AC77AB" w14:textId="77777777" w:rsidR="00CC7857" w:rsidRPr="001920D5" w:rsidRDefault="00CC7857" w:rsidP="00CC7857">
            <w:pPr>
              <w:rPr>
                <w:sz w:val="20"/>
              </w:rPr>
            </w:pPr>
            <w:r w:rsidRPr="001920D5">
              <w:rPr>
                <w:sz w:val="20"/>
              </w:rPr>
              <w:t>Wrap up dissertation.</w:t>
            </w:r>
          </w:p>
        </w:tc>
      </w:tr>
    </w:tbl>
    <w:p w14:paraId="6DF640FB" w14:textId="77777777" w:rsidR="00CC7857" w:rsidRDefault="00CC7857" w:rsidP="001920D5">
      <w:pPr>
        <w:pStyle w:val="text"/>
        <w:ind w:firstLine="0"/>
      </w:pPr>
    </w:p>
    <w:p w14:paraId="72CFD927" w14:textId="22FB922B" w:rsidR="00B902DF" w:rsidRPr="00471ECA" w:rsidRDefault="00B902DF" w:rsidP="00471ECA">
      <w:pPr>
        <w:overflowPunct/>
        <w:autoSpaceDE/>
        <w:autoSpaceDN/>
        <w:adjustRightInd/>
        <w:textAlignment w:val="auto"/>
        <w:rPr>
          <w:b/>
          <w:sz w:val="28"/>
        </w:rPr>
      </w:pPr>
    </w:p>
    <w:sectPr w:rsidR="00B902DF" w:rsidRPr="00471ECA" w:rsidSect="006959F3">
      <w:footerReference w:type="even" r:id="rId8"/>
      <w:footerReference w:type="default" r:id="rId9"/>
      <w:pgSz w:w="12240" w:h="15840"/>
      <w:pgMar w:top="1800" w:right="1800" w:bottom="1800" w:left="1800" w:header="0" w:footer="172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F2D6EB" w14:textId="77777777" w:rsidR="006959F3" w:rsidRDefault="006959F3">
      <w:r>
        <w:separator/>
      </w:r>
    </w:p>
  </w:endnote>
  <w:endnote w:type="continuationSeparator" w:id="0">
    <w:p w14:paraId="1191099D" w14:textId="77777777" w:rsidR="006959F3" w:rsidRDefault="00695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ev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B8456" w14:textId="77777777" w:rsidR="000E7B3F" w:rsidRDefault="000E7B3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90C8E8" w14:textId="77777777" w:rsidR="000E7B3F" w:rsidRDefault="000E7B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EA099" w14:textId="77777777" w:rsidR="000E7B3F" w:rsidRDefault="000E7B3F">
    <w:pPr>
      <w:pStyle w:val="Footer"/>
      <w:framePr w:w="633" w:h="233" w:hRule="exact" w:wrap="around" w:vAnchor="text" w:hAnchor="margin" w:xAlign="center" w:y="1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F3BFC">
      <w:rPr>
        <w:rStyle w:val="PageNumber"/>
        <w:noProof/>
      </w:rPr>
      <w:t>1</w:t>
    </w:r>
    <w:r>
      <w:rPr>
        <w:rStyle w:val="PageNumber"/>
      </w:rPr>
      <w:fldChar w:fldCharType="end"/>
    </w:r>
  </w:p>
  <w:p w14:paraId="6273B97D" w14:textId="77777777" w:rsidR="000E7B3F" w:rsidRDefault="000E7B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1961C9" w14:textId="77777777" w:rsidR="006959F3" w:rsidRDefault="006959F3">
      <w:r>
        <w:separator/>
      </w:r>
    </w:p>
  </w:footnote>
  <w:footnote w:type="continuationSeparator" w:id="0">
    <w:p w14:paraId="57E9DF37" w14:textId="77777777" w:rsidR="006959F3" w:rsidRDefault="006959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864C9440"/>
    <w:lvl w:ilvl="0">
      <w:numFmt w:val="decimal"/>
      <w:lvlText w:val="*"/>
      <w:lvlJc w:val="left"/>
    </w:lvl>
  </w:abstractNum>
  <w:abstractNum w:abstractNumId="1" w15:restartNumberingAfterBreak="0">
    <w:nsid w:val="126C7C41"/>
    <w:multiLevelType w:val="hybridMultilevel"/>
    <w:tmpl w:val="4274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06F7B"/>
    <w:multiLevelType w:val="hybridMultilevel"/>
    <w:tmpl w:val="1EEED1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E42FB2"/>
    <w:multiLevelType w:val="hybridMultilevel"/>
    <w:tmpl w:val="0B506B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4A1554"/>
    <w:multiLevelType w:val="hybridMultilevel"/>
    <w:tmpl w:val="B99662BE"/>
    <w:lvl w:ilvl="0" w:tplc="DFDC8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55512"/>
    <w:multiLevelType w:val="hybridMultilevel"/>
    <w:tmpl w:val="55EEE8C0"/>
    <w:lvl w:ilvl="0" w:tplc="B09CD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90ECB"/>
    <w:multiLevelType w:val="hybridMultilevel"/>
    <w:tmpl w:val="4CF85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F96D24"/>
    <w:multiLevelType w:val="hybridMultilevel"/>
    <w:tmpl w:val="A00EB3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601F0B"/>
    <w:multiLevelType w:val="hybridMultilevel"/>
    <w:tmpl w:val="3D1A7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4561D1"/>
    <w:multiLevelType w:val="hybridMultilevel"/>
    <w:tmpl w:val="B8FC2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5039AF"/>
    <w:multiLevelType w:val="hybridMultilevel"/>
    <w:tmpl w:val="554CE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922367"/>
    <w:multiLevelType w:val="multilevel"/>
    <w:tmpl w:val="75444CC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pStyle w:val="Heading3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9CE63C8"/>
    <w:multiLevelType w:val="singleLevel"/>
    <w:tmpl w:val="73260532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</w:abstractNum>
  <w:abstractNum w:abstractNumId="13" w15:restartNumberingAfterBreak="0">
    <w:nsid w:val="78133A75"/>
    <w:multiLevelType w:val="hybridMultilevel"/>
    <w:tmpl w:val="B122F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5545856">
    <w:abstractNumId w:val="0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2" w16cid:durableId="1407147594">
    <w:abstractNumId w:val="12"/>
  </w:num>
  <w:num w:numId="3" w16cid:durableId="1565870096">
    <w:abstractNumId w:val="8"/>
  </w:num>
  <w:num w:numId="4" w16cid:durableId="932400824">
    <w:abstractNumId w:val="6"/>
  </w:num>
  <w:num w:numId="5" w16cid:durableId="1638803575">
    <w:abstractNumId w:val="1"/>
  </w:num>
  <w:num w:numId="6" w16cid:durableId="862087142">
    <w:abstractNumId w:val="2"/>
  </w:num>
  <w:num w:numId="7" w16cid:durableId="51659777">
    <w:abstractNumId w:val="3"/>
  </w:num>
  <w:num w:numId="8" w16cid:durableId="1664773946">
    <w:abstractNumId w:val="10"/>
  </w:num>
  <w:num w:numId="9" w16cid:durableId="1620719909">
    <w:abstractNumId w:val="13"/>
  </w:num>
  <w:num w:numId="10" w16cid:durableId="1671907941">
    <w:abstractNumId w:val="7"/>
  </w:num>
  <w:num w:numId="11" w16cid:durableId="1635942393">
    <w:abstractNumId w:val="9"/>
  </w:num>
  <w:num w:numId="12" w16cid:durableId="1964116776">
    <w:abstractNumId w:val="4"/>
  </w:num>
  <w:num w:numId="13" w16cid:durableId="799807060">
    <w:abstractNumId w:val="5"/>
  </w:num>
  <w:num w:numId="14" w16cid:durableId="299531094">
    <w:abstractNumId w:val="11"/>
  </w:num>
  <w:num w:numId="15" w16cid:durableId="7870915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intFractionalCharacterWidth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FC5"/>
    <w:rsid w:val="00005670"/>
    <w:rsid w:val="000540A6"/>
    <w:rsid w:val="00061300"/>
    <w:rsid w:val="000A7985"/>
    <w:rsid w:val="000E7543"/>
    <w:rsid w:val="000E7B3F"/>
    <w:rsid w:val="00166A14"/>
    <w:rsid w:val="001920D5"/>
    <w:rsid w:val="001B0442"/>
    <w:rsid w:val="001C05F7"/>
    <w:rsid w:val="00201DD7"/>
    <w:rsid w:val="00203C0A"/>
    <w:rsid w:val="00244D7F"/>
    <w:rsid w:val="00253391"/>
    <w:rsid w:val="002D1B1F"/>
    <w:rsid w:val="0030014A"/>
    <w:rsid w:val="00343B03"/>
    <w:rsid w:val="00412783"/>
    <w:rsid w:val="00413D27"/>
    <w:rsid w:val="00442778"/>
    <w:rsid w:val="00471ECA"/>
    <w:rsid w:val="00473294"/>
    <w:rsid w:val="00552740"/>
    <w:rsid w:val="005732F7"/>
    <w:rsid w:val="00582AA1"/>
    <w:rsid w:val="005B6C44"/>
    <w:rsid w:val="0060137F"/>
    <w:rsid w:val="006441CF"/>
    <w:rsid w:val="00674CE3"/>
    <w:rsid w:val="006959F3"/>
    <w:rsid w:val="006A6331"/>
    <w:rsid w:val="006B22A6"/>
    <w:rsid w:val="006C3F07"/>
    <w:rsid w:val="00775BD2"/>
    <w:rsid w:val="00814FB5"/>
    <w:rsid w:val="008E3095"/>
    <w:rsid w:val="009123CD"/>
    <w:rsid w:val="00912BC6"/>
    <w:rsid w:val="00934CA9"/>
    <w:rsid w:val="009444FB"/>
    <w:rsid w:val="00973733"/>
    <w:rsid w:val="00993FC5"/>
    <w:rsid w:val="009C5845"/>
    <w:rsid w:val="00AA22DB"/>
    <w:rsid w:val="00B125AD"/>
    <w:rsid w:val="00B83572"/>
    <w:rsid w:val="00B902DF"/>
    <w:rsid w:val="00BE2494"/>
    <w:rsid w:val="00C271B0"/>
    <w:rsid w:val="00C84758"/>
    <w:rsid w:val="00CC7857"/>
    <w:rsid w:val="00CE21B2"/>
    <w:rsid w:val="00D62EE1"/>
    <w:rsid w:val="00DF3BFC"/>
    <w:rsid w:val="00E21C17"/>
    <w:rsid w:val="00E71D34"/>
    <w:rsid w:val="00F5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5DEACFF"/>
  <w15:chartTrackingRefBased/>
  <w15:docId w15:val="{9F262000-4590-4FFB-9621-16BE9433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783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styleId="Heading1">
    <w:name w:val="heading 1"/>
    <w:aliases w:val="h1"/>
    <w:basedOn w:val="Heading3"/>
    <w:next w:val="text"/>
    <w:qFormat/>
    <w:pPr>
      <w:spacing w:before="240" w:after="240"/>
      <w:jc w:val="center"/>
      <w:outlineLvl w:val="0"/>
    </w:pPr>
    <w:rPr>
      <w:caps/>
      <w:smallCaps w:val="0"/>
      <w:sz w:val="28"/>
    </w:rPr>
  </w:style>
  <w:style w:type="paragraph" w:styleId="Heading2">
    <w:name w:val="heading 2"/>
    <w:aliases w:val="h2"/>
    <w:basedOn w:val="Heading3"/>
    <w:next w:val="text"/>
    <w:qFormat/>
    <w:rsid w:val="000A7985"/>
    <w:pPr>
      <w:numPr>
        <w:ilvl w:val="0"/>
      </w:numPr>
      <w:spacing w:before="480" w:after="240"/>
      <w:ind w:left="357" w:hanging="357"/>
      <w:outlineLvl w:val="1"/>
    </w:pPr>
    <w:rPr>
      <w:smallCaps w:val="0"/>
      <w:sz w:val="28"/>
    </w:rPr>
  </w:style>
  <w:style w:type="paragraph" w:styleId="Heading3">
    <w:name w:val="heading 3"/>
    <w:aliases w:val="h3"/>
    <w:basedOn w:val="Normal"/>
    <w:next w:val="text"/>
    <w:qFormat/>
    <w:rsid w:val="00D62EE1"/>
    <w:pPr>
      <w:keepNext/>
      <w:keepLines/>
      <w:numPr>
        <w:ilvl w:val="2"/>
        <w:numId w:val="14"/>
      </w:numPr>
      <w:spacing w:before="360" w:after="120"/>
      <w:outlineLvl w:val="2"/>
    </w:pPr>
    <w:rPr>
      <w:b/>
      <w:smallCaps/>
    </w:rPr>
  </w:style>
  <w:style w:type="paragraph" w:styleId="Heading4">
    <w:name w:val="heading 4"/>
    <w:aliases w:val="h4"/>
    <w:basedOn w:val="Heading3"/>
    <w:next w:val="text"/>
    <w:qFormat/>
    <w:rsid w:val="00D62EE1"/>
    <w:pPr>
      <w:numPr>
        <w:ilvl w:val="3"/>
      </w:numPr>
      <w:outlineLvl w:val="3"/>
    </w:pPr>
    <w:rPr>
      <w:smallCaps w:val="0"/>
    </w:rPr>
  </w:style>
  <w:style w:type="paragraph" w:styleId="Heading5">
    <w:name w:val="heading 5"/>
    <w:aliases w:val="h5"/>
    <w:basedOn w:val="Heading3"/>
    <w:next w:val="text"/>
    <w:qFormat/>
    <w:pPr>
      <w:outlineLvl w:val="4"/>
    </w:pPr>
    <w:rPr>
      <w:i/>
      <w:smallCaps w:val="0"/>
    </w:rPr>
  </w:style>
  <w:style w:type="paragraph" w:styleId="Heading7">
    <w:name w:val="heading 7"/>
    <w:aliases w:val="h7"/>
    <w:basedOn w:val="Heading3"/>
    <w:next w:val="text"/>
    <w:qFormat/>
    <w:pPr>
      <w:keepNext w:val="0"/>
      <w:tabs>
        <w:tab w:val="left" w:pos="1260"/>
      </w:tabs>
      <w:spacing w:after="240"/>
      <w:ind w:left="1260" w:hanging="1260"/>
      <w:outlineLvl w:val="6"/>
    </w:pPr>
    <w:rPr>
      <w:b w:val="0"/>
      <w:smallCaps w:val="0"/>
    </w:rPr>
  </w:style>
  <w:style w:type="paragraph" w:styleId="Heading8">
    <w:name w:val="heading 8"/>
    <w:aliases w:val="h8"/>
    <w:basedOn w:val="Heading7"/>
    <w:next w:val="text"/>
    <w:qFormat/>
    <w:pPr>
      <w:outlineLvl w:val="7"/>
    </w:pPr>
  </w:style>
  <w:style w:type="paragraph" w:styleId="Heading9">
    <w:name w:val="heading 9"/>
    <w:aliases w:val="h9"/>
    <w:basedOn w:val="Heading7"/>
    <w:next w:val="text"/>
    <w:qFormat/>
    <w:pPr>
      <w:tabs>
        <w:tab w:val="clear" w:pos="1260"/>
        <w:tab w:val="left" w:pos="1620"/>
      </w:tabs>
      <w:ind w:left="1620" w:hanging="162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aliases w:val="t"/>
    <w:basedOn w:val="Normal"/>
    <w:qFormat/>
    <w:rsid w:val="001C05F7"/>
    <w:pPr>
      <w:spacing w:line="360" w:lineRule="auto"/>
      <w:ind w:firstLine="720"/>
      <w:jc w:val="both"/>
    </w:pPr>
  </w:style>
  <w:style w:type="character" w:styleId="EndnoteReference">
    <w:name w:val="endnote reference"/>
    <w:semiHidden/>
    <w:rPr>
      <w:vertAlign w:val="superscript"/>
    </w:rPr>
  </w:style>
  <w:style w:type="paragraph" w:styleId="TOC8">
    <w:name w:val="toc 8"/>
    <w:basedOn w:val="TOC7"/>
    <w:semiHidden/>
  </w:style>
  <w:style w:type="paragraph" w:styleId="TOC7">
    <w:name w:val="toc 7"/>
    <w:basedOn w:val="TOC3"/>
    <w:semiHidden/>
    <w:pPr>
      <w:spacing w:before="0" w:line="480" w:lineRule="atLeast"/>
      <w:ind w:left="1260" w:hanging="1260"/>
    </w:pPr>
  </w:style>
  <w:style w:type="paragraph" w:styleId="TOC3">
    <w:name w:val="toc 3"/>
    <w:basedOn w:val="Normal"/>
    <w:semiHidden/>
    <w:rsid w:val="00201DD7"/>
    <w:pPr>
      <w:keepLines/>
      <w:tabs>
        <w:tab w:val="right" w:leader="dot" w:pos="8640"/>
      </w:tabs>
      <w:spacing w:before="240"/>
      <w:ind w:left="907" w:right="360" w:hanging="360"/>
    </w:pPr>
  </w:style>
  <w:style w:type="paragraph" w:styleId="TOC5">
    <w:name w:val="toc 5"/>
    <w:basedOn w:val="TOC3"/>
    <w:semiHidden/>
    <w:pPr>
      <w:ind w:left="2160"/>
    </w:pPr>
  </w:style>
  <w:style w:type="paragraph" w:styleId="TOC4">
    <w:name w:val="toc 4"/>
    <w:basedOn w:val="TOC3"/>
    <w:semiHidden/>
    <w:pPr>
      <w:ind w:left="1620"/>
    </w:pPr>
  </w:style>
  <w:style w:type="paragraph" w:styleId="TOC2">
    <w:name w:val="toc 2"/>
    <w:basedOn w:val="TOC3"/>
    <w:semiHidden/>
    <w:rsid w:val="00201DD7"/>
    <w:pPr>
      <w:keepNext/>
      <w:ind w:left="360"/>
    </w:pPr>
  </w:style>
  <w:style w:type="paragraph" w:styleId="TOC1">
    <w:name w:val="toc 1"/>
    <w:basedOn w:val="TOC3"/>
    <w:semiHidden/>
    <w:rsid w:val="00201DD7"/>
    <w:pPr>
      <w:keepNext/>
      <w:ind w:left="360"/>
    </w:pPr>
    <w:rPr>
      <w:b/>
      <w:smallCaps/>
    </w:rPr>
  </w:style>
  <w:style w:type="paragraph" w:styleId="Footer">
    <w:name w:val="footer"/>
    <w:basedOn w:val="Normal"/>
    <w:next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next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9">
    <w:name w:val="toc 9"/>
    <w:basedOn w:val="TOC8"/>
    <w:semiHidden/>
    <w:pPr>
      <w:tabs>
        <w:tab w:val="left" w:pos="1620"/>
      </w:tabs>
      <w:ind w:left="1620" w:hanging="1620"/>
    </w:pPr>
  </w:style>
  <w:style w:type="character" w:styleId="PageNumber">
    <w:name w:val="page number"/>
    <w:basedOn w:val="DefaultParagraphFont"/>
  </w:style>
  <w:style w:type="paragraph" w:customStyle="1" w:styleId="reference">
    <w:name w:val="reference"/>
    <w:aliases w:val="ref"/>
    <w:basedOn w:val="Normal"/>
    <w:pPr>
      <w:spacing w:before="120" w:after="120"/>
      <w:ind w:left="720" w:hanging="720"/>
      <w:jc w:val="both"/>
    </w:pPr>
  </w:style>
  <w:style w:type="paragraph" w:customStyle="1" w:styleId="headingfm2">
    <w:name w:val="heading fm2"/>
    <w:aliases w:val="hf2"/>
    <w:basedOn w:val="Heading2"/>
    <w:next w:val="textcentered"/>
    <w:pPr>
      <w:outlineLvl w:val="9"/>
    </w:pPr>
  </w:style>
  <w:style w:type="paragraph" w:customStyle="1" w:styleId="textcentered">
    <w:name w:val="text centered"/>
    <w:aliases w:val="tc"/>
    <w:basedOn w:val="textnoindent"/>
    <w:pPr>
      <w:jc w:val="center"/>
    </w:pPr>
  </w:style>
  <w:style w:type="paragraph" w:customStyle="1" w:styleId="textnoindent">
    <w:name w:val="text no indent"/>
    <w:aliases w:val="tn"/>
    <w:basedOn w:val="text"/>
    <w:pPr>
      <w:ind w:firstLine="0"/>
    </w:pPr>
  </w:style>
  <w:style w:type="paragraph" w:customStyle="1" w:styleId="textsinglespaced">
    <w:name w:val="text single spaced"/>
    <w:aliases w:val="ts"/>
    <w:basedOn w:val="textnoindent"/>
    <w:pPr>
      <w:spacing w:line="240" w:lineRule="auto"/>
      <w:jc w:val="left"/>
    </w:pPr>
  </w:style>
  <w:style w:type="paragraph" w:customStyle="1" w:styleId="textquote">
    <w:name w:val="text quote"/>
    <w:aliases w:val="tq"/>
    <w:basedOn w:val="textsinglespaced"/>
    <w:next w:val="text"/>
    <w:pPr>
      <w:spacing w:before="240"/>
      <w:ind w:left="720"/>
    </w:pPr>
  </w:style>
  <w:style w:type="paragraph" w:customStyle="1" w:styleId="hiddentext">
    <w:name w:val="hidden text"/>
    <w:aliases w:val="hid"/>
    <w:next w:val="text"/>
    <w:pPr>
      <w:overflowPunct w:val="0"/>
      <w:autoSpaceDE w:val="0"/>
      <w:autoSpaceDN w:val="0"/>
      <w:adjustRightInd w:val="0"/>
      <w:spacing w:before="240"/>
      <w:ind w:right="-988"/>
      <w:textAlignment w:val="baseline"/>
    </w:pPr>
    <w:rPr>
      <w:rFonts w:ascii="Geneva" w:hAnsi="Geneva"/>
      <w:vanish/>
    </w:rPr>
  </w:style>
  <w:style w:type="paragraph" w:customStyle="1" w:styleId="texthangingindent">
    <w:name w:val="text hanging indent"/>
    <w:aliases w:val="th"/>
    <w:basedOn w:val="text"/>
    <w:pPr>
      <w:ind w:left="720" w:hanging="720"/>
    </w:pPr>
  </w:style>
  <w:style w:type="paragraph" w:customStyle="1" w:styleId="leftmargingraphic">
    <w:name w:val="left margin graphic"/>
    <w:aliases w:val="lg"/>
    <w:basedOn w:val="Normal"/>
    <w:pPr>
      <w:keepNext/>
      <w:framePr w:hSpace="180" w:vSpace="180" w:wrap="auto" w:hAnchor="margin"/>
      <w:spacing w:before="240"/>
    </w:pPr>
  </w:style>
  <w:style w:type="paragraph" w:customStyle="1" w:styleId="textindent">
    <w:name w:val="text indent"/>
    <w:aliases w:val="ti"/>
    <w:basedOn w:val="text"/>
    <w:pPr>
      <w:ind w:left="720" w:firstLine="0"/>
    </w:pPr>
  </w:style>
  <w:style w:type="paragraph" w:customStyle="1" w:styleId="headingfm1">
    <w:name w:val="heading fm1"/>
    <w:aliases w:val="hf1"/>
    <w:basedOn w:val="Heading1"/>
    <w:next w:val="textcentered"/>
    <w:pPr>
      <w:keepNext w:val="0"/>
      <w:spacing w:before="0" w:after="0" w:line="480" w:lineRule="atLeast"/>
      <w:outlineLvl w:val="9"/>
    </w:pPr>
    <w:rPr>
      <w:caps w:val="0"/>
    </w:rPr>
  </w:style>
  <w:style w:type="paragraph" w:styleId="NoSpacing">
    <w:name w:val="No Spacing"/>
    <w:uiPriority w:val="1"/>
    <w:qFormat/>
    <w:rsid w:val="00343B03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343B0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ig">
    <w:name w:val="Fig"/>
    <w:basedOn w:val="NoSpacing"/>
    <w:qFormat/>
    <w:rsid w:val="000E7543"/>
    <w:pPr>
      <w:spacing w:after="360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552740"/>
    <w:rPr>
      <w:color w:val="666666"/>
    </w:rPr>
  </w:style>
  <w:style w:type="paragraph" w:customStyle="1" w:styleId="Leg-fig">
    <w:name w:val="Leg-fig"/>
    <w:basedOn w:val="Heading9"/>
    <w:qFormat/>
    <w:rsid w:val="00412783"/>
    <w:pPr>
      <w:keepNext/>
      <w:tabs>
        <w:tab w:val="clear" w:pos="1620"/>
      </w:tabs>
      <w:spacing w:after="120"/>
      <w:ind w:left="0" w:firstLine="0"/>
    </w:pPr>
    <w:rPr>
      <w:b/>
      <w:sz w:val="20"/>
    </w:rPr>
  </w:style>
  <w:style w:type="paragraph" w:customStyle="1" w:styleId="Leg-Tab">
    <w:name w:val="Leg-Tab"/>
    <w:basedOn w:val="Heading9"/>
    <w:rsid w:val="000E7543"/>
    <w:pPr>
      <w:spacing w:after="120"/>
      <w:ind w:left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nmanrp\Desktop\Thesis%202022%20templates\Templates%20-%20thesis%20(1)\Master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92406-4D84-48FC-812D-7D6551978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 Document Template.dotx</Template>
  <TotalTime>347</TotalTime>
  <Pages>1</Pages>
  <Words>138</Words>
  <Characters>842</Characters>
  <Application>Microsoft Office Word</Application>
  <DocSecurity>0</DocSecurity>
  <Lines>22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Document Template</vt:lpstr>
    </vt:vector>
  </TitlesOfParts>
  <Company>Microsoft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Document Template</dc:title>
  <dc:subject>Doctoral Dissertation</dc:subject>
  <dc:creator>Penman, Robert P</dc:creator>
  <cp:keywords>master document, dissertation</cp:keywords>
  <cp:lastModifiedBy>Renato Poli</cp:lastModifiedBy>
  <cp:revision>8</cp:revision>
  <cp:lastPrinted>1900-01-01T06:00:00Z</cp:lastPrinted>
  <dcterms:created xsi:type="dcterms:W3CDTF">2024-04-15T16:00:00Z</dcterms:created>
  <dcterms:modified xsi:type="dcterms:W3CDTF">2024-04-17T22:14:00Z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607e4136ff73a97cb6841734a9cadd17197fa8b23e65235a6afc2758b1a83cad</vt:lpwstr>
  </property>
</Properties>
</file>